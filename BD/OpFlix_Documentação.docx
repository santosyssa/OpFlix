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66D7C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66D7C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D2BF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D2BF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D2BF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166D7C" w:rsidRDefault="00166D7C" w:rsidP="00166D7C">
      <w:pPr>
        <w:jc w:val="both"/>
      </w:pPr>
      <w:r>
        <w:t xml:space="preserve">Uma nova 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166D7C" w:rsidRDefault="00166D7C" w:rsidP="00166D7C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3" w:name="_Toc533767847"/>
      <w:r>
        <w:lastRenderedPageBreak/>
        <w:t>Modelagem de Software</w:t>
      </w:r>
      <w:bookmarkEnd w:id="3"/>
    </w:p>
    <w:p w:rsidR="00DA19B6" w:rsidRDefault="008708BC">
      <w:r>
        <w:t>Essa sessão tende a demonstrar o que será desenvolvido no Banco de Dados e quais são suas representações.</w:t>
      </w:r>
    </w:p>
    <w:p w:rsidR="00C26497" w:rsidRDefault="00C26497"/>
    <w:p w:rsidR="00DA19B6" w:rsidRDefault="00C92BD1">
      <w:pPr>
        <w:pStyle w:val="cabealho2"/>
      </w:pPr>
      <w:bookmarkStart w:id="4" w:name="_Toc533767848"/>
      <w:r>
        <w:t>Modelo Lógico</w:t>
      </w:r>
      <w:bookmarkEnd w:id="4"/>
    </w:p>
    <w:p w:rsidR="00DA19B6" w:rsidRDefault="008708BC">
      <w:r>
        <w:t>O modelo Lógico é o modelo que mais se aproxima ao Banco de Dados</w:t>
      </w:r>
    </w:p>
    <w:p w:rsidR="00166D7C" w:rsidRDefault="00166D7C"/>
    <w:p w:rsidR="00292830" w:rsidRDefault="00166D7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13970</wp:posOffset>
            </wp:positionV>
            <wp:extent cx="234886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72" y="21470"/>
                <wp:lineTo x="213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_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D7C" w:rsidRDefault="00166D7C"/>
    <w:p w:rsidR="00166D7C" w:rsidRDefault="00166D7C" w:rsidP="008A7F37">
      <w:pPr>
        <w:pStyle w:val="cabealho2"/>
      </w:pPr>
      <w:bookmarkStart w:id="5" w:name="_Toc533767849"/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Pr="00166D7C" w:rsidRDefault="00166D7C" w:rsidP="00166D7C"/>
    <w:p w:rsidR="00166D7C" w:rsidRDefault="00166D7C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5"/>
    </w:p>
    <w:p w:rsidR="008A7F37" w:rsidRDefault="008708BC" w:rsidP="008A7F37">
      <w:r>
        <w:t>O modelo físico é onde são adicionados valores para validação da modelagem.</w:t>
      </w:r>
    </w:p>
    <w:p w:rsidR="00166D7C" w:rsidRDefault="00166D7C" w:rsidP="008A7F3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2145" cy="1457960"/>
            <wp:effectExtent l="0" t="0" r="1905" b="8890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agem_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830" w:rsidRDefault="00292830" w:rsidP="008A7F37"/>
    <w:p w:rsidR="00166D7C" w:rsidRDefault="00166D7C" w:rsidP="008A7F37"/>
    <w:p w:rsidR="00C92BD1" w:rsidRDefault="00C92BD1" w:rsidP="008A7F37">
      <w:pPr>
        <w:pStyle w:val="cabealho2"/>
      </w:pPr>
      <w:bookmarkStart w:id="6" w:name="_Toc533767850"/>
      <w:r>
        <w:lastRenderedPageBreak/>
        <w:t>Modelo Conceitual</w:t>
      </w:r>
      <w:bookmarkEnd w:id="6"/>
    </w:p>
    <w:p w:rsidR="00DA19B6" w:rsidRDefault="008708BC">
      <w:r>
        <w:t>O modelo conceitual é uma visualização macro das entidades e seus relacionamentos.</w:t>
      </w:r>
    </w:p>
    <w:p w:rsidR="00166D7C" w:rsidRDefault="00166D7C"/>
    <w:p w:rsidR="00166D7C" w:rsidRDefault="00166D7C">
      <w:bookmarkStart w:id="7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488950</wp:posOffset>
            </wp:positionV>
            <wp:extent cx="3469072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70" y="21455"/>
                <wp:lineTo x="2147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agem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072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:rsidR="00292830" w:rsidRDefault="00292830">
      <w:pPr>
        <w:sectPr w:rsidR="0029283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BF9" w:rsidRDefault="00AD2BF9">
      <w:pPr>
        <w:spacing w:after="0" w:line="240" w:lineRule="auto"/>
      </w:pPr>
      <w:r>
        <w:separator/>
      </w:r>
    </w:p>
  </w:endnote>
  <w:endnote w:type="continuationSeparator" w:id="0">
    <w:p w:rsidR="00AD2BF9" w:rsidRDefault="00AD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D2BF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BF9" w:rsidRDefault="00AD2BF9">
      <w:pPr>
        <w:spacing w:after="0" w:line="240" w:lineRule="auto"/>
      </w:pPr>
      <w:r>
        <w:separator/>
      </w:r>
    </w:p>
  </w:footnote>
  <w:footnote w:type="continuationSeparator" w:id="0">
    <w:p w:rsidR="00AD2BF9" w:rsidRDefault="00AD2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66D7C"/>
    <w:rsid w:val="00173F68"/>
    <w:rsid w:val="001E537E"/>
    <w:rsid w:val="00292830"/>
    <w:rsid w:val="002C440D"/>
    <w:rsid w:val="002E0003"/>
    <w:rsid w:val="00362822"/>
    <w:rsid w:val="00376460"/>
    <w:rsid w:val="003A1B68"/>
    <w:rsid w:val="00430F69"/>
    <w:rsid w:val="00456E37"/>
    <w:rsid w:val="00461EA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708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86DE7"/>
    <w:rsid w:val="00A967A8"/>
    <w:rsid w:val="00AD2BF9"/>
    <w:rsid w:val="00B36547"/>
    <w:rsid w:val="00B66866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B043F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B62AD"/>
    <w:rsid w:val="00406E44"/>
    <w:rsid w:val="004265B1"/>
    <w:rsid w:val="00571EE0"/>
    <w:rsid w:val="00973EE1"/>
    <w:rsid w:val="00AC3D2E"/>
    <w:rsid w:val="00CD5EAD"/>
    <w:rsid w:val="00D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CA663-EDFF-4B5C-83F2-C8D6B1F6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388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Rayssa Tavares Dos Santos</cp:lastModifiedBy>
  <cp:revision>2</cp:revision>
  <dcterms:created xsi:type="dcterms:W3CDTF">2019-08-14T16:34:00Z</dcterms:created>
  <dcterms:modified xsi:type="dcterms:W3CDTF">2019-08-14T16:34:00Z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